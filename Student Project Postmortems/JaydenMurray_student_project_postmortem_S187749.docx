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C0075"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241A5070"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208C9A8D"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4D11E019"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425929D6" w14:textId="77777777" w:rsidTr="00CB465D">
        <w:tc>
          <w:tcPr>
            <w:tcW w:w="2988" w:type="dxa"/>
          </w:tcPr>
          <w:p w14:paraId="41CF06DC" w14:textId="77777777" w:rsidR="00D975A5" w:rsidRPr="00CB465D" w:rsidRDefault="00D975A5" w:rsidP="00A81E04">
            <w:pPr>
              <w:rPr>
                <w:b/>
              </w:rPr>
            </w:pPr>
            <w:r>
              <w:rPr>
                <w:b/>
              </w:rPr>
              <w:t>STUDENT NAME</w:t>
            </w:r>
          </w:p>
        </w:tc>
        <w:tc>
          <w:tcPr>
            <w:tcW w:w="6588" w:type="dxa"/>
          </w:tcPr>
          <w:p w14:paraId="3E46EF5A" w14:textId="55AAD7AE" w:rsidR="00D975A5" w:rsidRDefault="00B169E4" w:rsidP="00A81E04">
            <w:r>
              <w:t>Jayden Murray</w:t>
            </w:r>
          </w:p>
        </w:tc>
      </w:tr>
      <w:tr w:rsidR="003379FA" w14:paraId="7F7A5429" w14:textId="77777777" w:rsidTr="00CB465D">
        <w:tc>
          <w:tcPr>
            <w:tcW w:w="2988" w:type="dxa"/>
          </w:tcPr>
          <w:p w14:paraId="71A6BDEC" w14:textId="77777777" w:rsidR="003379FA" w:rsidRPr="00CB465D" w:rsidRDefault="003379FA" w:rsidP="00A81E04">
            <w:pPr>
              <w:rPr>
                <w:b/>
              </w:rPr>
            </w:pPr>
            <w:r w:rsidRPr="00CB465D">
              <w:rPr>
                <w:b/>
              </w:rPr>
              <w:t xml:space="preserve">PROJECT </w:t>
            </w:r>
            <w:r w:rsidR="00D975A5">
              <w:rPr>
                <w:b/>
              </w:rPr>
              <w:t>NAME</w:t>
            </w:r>
          </w:p>
        </w:tc>
        <w:tc>
          <w:tcPr>
            <w:tcW w:w="6588" w:type="dxa"/>
          </w:tcPr>
          <w:p w14:paraId="24D0F601" w14:textId="3475B318" w:rsidR="003379FA" w:rsidRDefault="00B169E4" w:rsidP="00A81E04">
            <w:r>
              <w:t>Window Bangers</w:t>
            </w:r>
          </w:p>
        </w:tc>
      </w:tr>
      <w:tr w:rsidR="003379FA" w14:paraId="24EF9A5F" w14:textId="77777777" w:rsidTr="00CB465D">
        <w:tc>
          <w:tcPr>
            <w:tcW w:w="2988" w:type="dxa"/>
          </w:tcPr>
          <w:p w14:paraId="12FB93E5" w14:textId="77777777" w:rsidR="003379FA" w:rsidRDefault="003379FA" w:rsidP="00A81E04">
            <w:r>
              <w:t>What do you think went well on the project?</w:t>
            </w:r>
          </w:p>
        </w:tc>
        <w:tc>
          <w:tcPr>
            <w:tcW w:w="6588" w:type="dxa"/>
          </w:tcPr>
          <w:p w14:paraId="35D76FFA" w14:textId="2A67D5CD" w:rsidR="00D975A5" w:rsidRDefault="002D41FC" w:rsidP="000F4B47">
            <w:r>
              <w:t>Over the course of the project I thin</w:t>
            </w:r>
            <w:r w:rsidR="002D71AF">
              <w:t xml:space="preserve">k a handful of things went well such as my team leader being very supportive of any and all problems I encountered over the course of the project, if I was confused whilst undertaking a task then I could talk to Tom about it and he’d explain to me what exactly he was looking for and if </w:t>
            </w:r>
            <w:r w:rsidR="001406F0">
              <w:t>he wasn’t happy with the work I was doing then he would tell me so I could improve upon it.</w:t>
            </w:r>
            <w:r w:rsidR="000F4B47">
              <w:t xml:space="preserve"> </w:t>
            </w:r>
          </w:p>
        </w:tc>
      </w:tr>
      <w:tr w:rsidR="003379FA" w14:paraId="4225FC5F" w14:textId="77777777" w:rsidTr="00CB465D">
        <w:tc>
          <w:tcPr>
            <w:tcW w:w="2988" w:type="dxa"/>
          </w:tcPr>
          <w:p w14:paraId="1701EC1B" w14:textId="77777777" w:rsidR="003379FA" w:rsidRDefault="003379FA" w:rsidP="00A81E04">
            <w:r>
              <w:t xml:space="preserve">What do you think </w:t>
            </w:r>
            <w:r w:rsidR="00CB465D">
              <w:t>needed improvement on the project?</w:t>
            </w:r>
          </w:p>
        </w:tc>
        <w:tc>
          <w:tcPr>
            <w:tcW w:w="6588" w:type="dxa"/>
          </w:tcPr>
          <w:p w14:paraId="7E0B9CC1" w14:textId="5BD0F8CC" w:rsidR="00D975A5" w:rsidRDefault="00B169E4" w:rsidP="00A81E04">
            <w:r>
              <w:t xml:space="preserve">I think that in our project we needed to keep up communication between each other and if we were having any problems with tasks then we should have said to each other via email or in person what the problem is, this would’ve allowed us to solve a lot of the problems that we were having in the project a lot sooner and meant that we wouldn’t have been so behind on the development of the game. </w:t>
            </w:r>
          </w:p>
          <w:p w14:paraId="1D3C01BE" w14:textId="221B9EDB" w:rsidR="00B169E4" w:rsidRDefault="00B169E4" w:rsidP="00A81E04"/>
          <w:p w14:paraId="4D4868B2" w14:textId="6D95F503" w:rsidR="00D975A5" w:rsidRDefault="00B169E4" w:rsidP="00A81E04">
            <w:r>
              <w:t>I also believe that as a team we could have had better jamming sessions in the labs since whenever we organized a jam or meeting to discuss work there would generally not be a person there meaning that the communication and work was effected, this meant that we didn’t know what was going wrong with certain people’s tasks and why they couldn’t get them done on time.</w:t>
            </w:r>
          </w:p>
          <w:p w14:paraId="2CE5763E" w14:textId="79F5EFA1" w:rsidR="00B169E4" w:rsidRDefault="00B169E4" w:rsidP="00A81E04"/>
          <w:p w14:paraId="6AF6DBC9" w14:textId="5DF73E3F" w:rsidR="00B169E4" w:rsidRDefault="00B169E4" w:rsidP="00A81E04">
            <w:r>
              <w:t xml:space="preserve">The use of the online tools such as Jira and GitHub were not used by all members of the team correctly or at all in certain circumstances. This means that very often we didn’t have the most current version of the game since it was on our programmer’s memory stick even after us telling him numerous times to upload it onto GitHub so that we had the most current version to access at our finger tips. </w:t>
            </w:r>
          </w:p>
          <w:p w14:paraId="107A629E" w14:textId="77777777" w:rsidR="00D975A5" w:rsidRDefault="00D975A5" w:rsidP="00A81E04"/>
        </w:tc>
      </w:tr>
      <w:tr w:rsidR="003379FA" w14:paraId="548D6392" w14:textId="77777777" w:rsidTr="00CB465D">
        <w:tc>
          <w:tcPr>
            <w:tcW w:w="2988" w:type="dxa"/>
          </w:tcPr>
          <w:p w14:paraId="464FB276" w14:textId="77777777" w:rsidR="003379FA" w:rsidRDefault="00CB465D" w:rsidP="00A81E04">
            <w:r>
              <w:t>What do you think of your own contribution to the project?</w:t>
            </w:r>
          </w:p>
        </w:tc>
        <w:tc>
          <w:tcPr>
            <w:tcW w:w="6588" w:type="dxa"/>
          </w:tcPr>
          <w:p w14:paraId="305CC4D6" w14:textId="424670D9" w:rsidR="00D975A5" w:rsidRDefault="00B169E4" w:rsidP="00A81E04">
            <w:r>
              <w:t xml:space="preserve">I feel as though my contribution to the project was up to expectations and I tried my best to provide my group and myself with the best art assets I could make, since I do not consider myself an artist this was a tough task for me but I tried my best and think that I gave my team the best that I could. My team leader would always tell me if things needed changing and I would </w:t>
            </w:r>
            <w:r w:rsidR="00887C50">
              <w:t xml:space="preserve">try to change them to fit better with the theme of the game or other graphical styles I’d used before. </w:t>
            </w:r>
          </w:p>
          <w:p w14:paraId="23640D66" w14:textId="04F3524A" w:rsidR="00887C50" w:rsidRDefault="00887C50" w:rsidP="00A81E04"/>
          <w:p w14:paraId="05A892DD" w14:textId="70907EC4" w:rsidR="00887C50" w:rsidRDefault="00887C50" w:rsidP="00A81E04">
            <w:r>
              <w:t>I do feel as though towards the last week of the project my motivation dropped considerably since our game has been in a poor state in every pitch and I realized we couldn’t fix everything in the last week.</w:t>
            </w:r>
          </w:p>
          <w:p w14:paraId="71F81011" w14:textId="6C81E79F" w:rsidR="00D975A5" w:rsidRDefault="00D975A5" w:rsidP="00A81E04"/>
        </w:tc>
      </w:tr>
      <w:tr w:rsidR="00CB465D" w14:paraId="47F34EDA" w14:textId="77777777" w:rsidTr="00CB465D">
        <w:tc>
          <w:tcPr>
            <w:tcW w:w="2988" w:type="dxa"/>
          </w:tcPr>
          <w:p w14:paraId="4F31BA92" w14:textId="77777777" w:rsidR="00CB465D" w:rsidRPr="00CB465D" w:rsidRDefault="00CB465D" w:rsidP="00847D96">
            <w:pPr>
              <w:rPr>
                <w:b/>
              </w:rPr>
            </w:pPr>
            <w:r w:rsidRPr="00CB465D">
              <w:rPr>
                <w:b/>
              </w:rPr>
              <w:lastRenderedPageBreak/>
              <w:t>OVERVIEW</w:t>
            </w:r>
          </w:p>
        </w:tc>
        <w:tc>
          <w:tcPr>
            <w:tcW w:w="6588" w:type="dxa"/>
          </w:tcPr>
          <w:p w14:paraId="41CF4769" w14:textId="77777777" w:rsidR="00CB465D" w:rsidRDefault="00CB465D" w:rsidP="00A81E04"/>
        </w:tc>
      </w:tr>
      <w:tr w:rsidR="00CB465D" w14:paraId="20348925" w14:textId="77777777" w:rsidTr="00CB465D">
        <w:tc>
          <w:tcPr>
            <w:tcW w:w="2988" w:type="dxa"/>
          </w:tcPr>
          <w:p w14:paraId="5C24D484"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0BF9A532" w14:textId="77777777" w:rsidR="00D975A5" w:rsidRDefault="00D975A5" w:rsidP="00256360">
            <w:pPr>
              <w:rPr>
                <w:b/>
              </w:rPr>
            </w:pPr>
          </w:p>
          <w:p w14:paraId="03432F75" w14:textId="77777777" w:rsidR="00CB465D" w:rsidRPr="00CB465D" w:rsidRDefault="00CB465D" w:rsidP="00256360">
            <w:pPr>
              <w:rPr>
                <w:b/>
              </w:rPr>
            </w:pPr>
          </w:p>
        </w:tc>
        <w:tc>
          <w:tcPr>
            <w:tcW w:w="6588" w:type="dxa"/>
          </w:tcPr>
          <w:p w14:paraId="43804923" w14:textId="5B496B51" w:rsidR="00CB465D" w:rsidRDefault="000F4B47" w:rsidP="00A81E04">
            <w:r>
              <w:t xml:space="preserve">The lessons that I will take from this project is that whilst working in a team is a necessity to keep up constant and detailed communication on what exactly you are working on and how far you are through the task throughout the sprints, this will allow your team members to know what will and won’t be done for the next sprint and also will give them an idea of if you need help with any of the tasks so they can aid you the best that they can. </w:t>
            </w:r>
          </w:p>
          <w:p w14:paraId="2AA6E9E7" w14:textId="606816D6" w:rsidR="000F4B47" w:rsidRDefault="000F4B47" w:rsidP="00A81E04"/>
          <w:p w14:paraId="308F6B70" w14:textId="1850946E" w:rsidR="007F2E7C" w:rsidRDefault="000F4B47" w:rsidP="00A81E04">
            <w:r>
              <w:t xml:space="preserve">I’ve also learnt that it is often better to think more on the player experience you want from the game and how the mechanics of the game can make these </w:t>
            </w:r>
            <w:r w:rsidR="007F2E7C">
              <w:t xml:space="preserve">experiences happen and make the players feel the wanted emotions. This also means that it’s a better idea to base the game on the wanted player’s emotions instead of trying to force emotions into the game. </w:t>
            </w:r>
          </w:p>
          <w:p w14:paraId="2E0A3D93" w14:textId="77777777" w:rsidR="007F2E7C" w:rsidRDefault="007F2E7C" w:rsidP="00A81E04"/>
          <w:p w14:paraId="1440FA5E" w14:textId="1120257A" w:rsidR="000F4B47" w:rsidRDefault="007F2E7C" w:rsidP="00A81E04">
            <w:r>
              <w:t xml:space="preserve">I’ve also learnt a couple of lessons about working in a team. One of which being that if a team member isn’t putting enough effort into their tasks that they need to be given less important tasks to do or have the situation be brought to the attention of a higher managerial power in order to see what can be done to rectify the situation since if said person is not doing the work correctly and on time then this creates a backlog of other tasks that cannot be completed leading to a big delay is game development, this can lead to demotivation and the rest of the team falling behind on their work too. </w:t>
            </w:r>
          </w:p>
          <w:p w14:paraId="194A854D" w14:textId="5AE8957E" w:rsidR="007F2E7C" w:rsidRDefault="007F2E7C" w:rsidP="00A81E04"/>
          <w:p w14:paraId="27BBD74B" w14:textId="189BE55A" w:rsidR="007F2E7C" w:rsidRDefault="007F2E7C" w:rsidP="00A81E04">
            <w:r>
              <w:t>For the next group project I will take all these lessons into consideration</w:t>
            </w:r>
            <w:r w:rsidR="00FE1DFC">
              <w:t xml:space="preserve"> and make sure to think about the players emotions before delving into thinking about the actual gameplay. I will also take a more professional stance when it comes to work completion by team mates and if their work hasn’t been completed then I will </w:t>
            </w:r>
            <w:r w:rsidR="00F06B96">
              <w:t>try to find out why it hasn’t and make a work around for it</w:t>
            </w:r>
            <w:r w:rsidR="0085594B">
              <w:t xml:space="preserve"> in order to get the work done as fast as possible, if this issue continues I will escalate the person who is not doing their work. </w:t>
            </w:r>
          </w:p>
          <w:p w14:paraId="2FBA5B41" w14:textId="1B4B90E0" w:rsidR="0085594B" w:rsidRDefault="0085594B" w:rsidP="00A81E04"/>
          <w:p w14:paraId="641B32EC" w14:textId="0FF96F8D" w:rsidR="00D975A5" w:rsidRDefault="0085594B" w:rsidP="00A81E04">
            <w:r>
              <w:t xml:space="preserve">I will also have my team communicate a lot more to each other in the next group project so that everybody knows the state of the game and also if anybody is having any issues. </w:t>
            </w:r>
          </w:p>
          <w:p w14:paraId="027D6912" w14:textId="77777777" w:rsidR="00D975A5" w:rsidRDefault="00D975A5" w:rsidP="00A81E04"/>
        </w:tc>
      </w:tr>
    </w:tbl>
    <w:p w14:paraId="1A7E0D5D" w14:textId="5EA42B85" w:rsidR="00932DD4" w:rsidRDefault="00932DD4" w:rsidP="00A81E04"/>
    <w:p w14:paraId="5B26759E" w14:textId="77777777" w:rsidR="00932DD4" w:rsidRDefault="00932DD4">
      <w:r>
        <w:br w:type="page"/>
      </w:r>
    </w:p>
    <w:p w14:paraId="00BC9B73" w14:textId="6ACFF7CD" w:rsidR="00A81E04" w:rsidRDefault="00932DD4" w:rsidP="00A81E04">
      <w:pPr>
        <w:rPr>
          <w:b/>
          <w:u w:val="single"/>
        </w:rPr>
      </w:pPr>
      <w:r>
        <w:rPr>
          <w:b/>
          <w:u w:val="single"/>
        </w:rPr>
        <w:lastRenderedPageBreak/>
        <w:t>Asset List:</w:t>
      </w:r>
    </w:p>
    <w:tbl>
      <w:tblPr>
        <w:tblStyle w:val="TableGrid"/>
        <w:tblW w:w="0" w:type="auto"/>
        <w:tblLook w:val="04A0" w:firstRow="1" w:lastRow="0" w:firstColumn="1" w:lastColumn="0" w:noHBand="0" w:noVBand="1"/>
      </w:tblPr>
      <w:tblGrid>
        <w:gridCol w:w="3672"/>
        <w:gridCol w:w="3672"/>
        <w:gridCol w:w="3672"/>
      </w:tblGrid>
      <w:tr w:rsidR="00932DD4" w14:paraId="5FA49604" w14:textId="77777777" w:rsidTr="00932DD4">
        <w:tc>
          <w:tcPr>
            <w:tcW w:w="3672" w:type="dxa"/>
          </w:tcPr>
          <w:p w14:paraId="41FE2010" w14:textId="08D0F73F" w:rsidR="00932DD4" w:rsidRPr="00932DD4" w:rsidRDefault="00932DD4" w:rsidP="00A81E04">
            <w:pPr>
              <w:rPr>
                <w:b/>
              </w:rPr>
            </w:pPr>
            <w:r>
              <w:rPr>
                <w:b/>
              </w:rPr>
              <w:t>File Name:</w:t>
            </w:r>
          </w:p>
        </w:tc>
        <w:tc>
          <w:tcPr>
            <w:tcW w:w="3672" w:type="dxa"/>
          </w:tcPr>
          <w:p w14:paraId="4D20EEB6" w14:textId="53A9E56E" w:rsidR="00932DD4" w:rsidRPr="00932DD4" w:rsidRDefault="00932DD4" w:rsidP="00A81E04">
            <w:pPr>
              <w:rPr>
                <w:b/>
              </w:rPr>
            </w:pPr>
            <w:r>
              <w:rPr>
                <w:b/>
              </w:rPr>
              <w:t>File Type:</w:t>
            </w:r>
          </w:p>
        </w:tc>
        <w:tc>
          <w:tcPr>
            <w:tcW w:w="3672" w:type="dxa"/>
          </w:tcPr>
          <w:p w14:paraId="0372A159" w14:textId="7A50CBBA" w:rsidR="00932DD4" w:rsidRPr="00932DD4" w:rsidRDefault="00932DD4" w:rsidP="00A81E04">
            <w:pPr>
              <w:rPr>
                <w:b/>
              </w:rPr>
            </w:pPr>
            <w:r>
              <w:rPr>
                <w:b/>
              </w:rPr>
              <w:t>Has it been implemented:</w:t>
            </w:r>
          </w:p>
        </w:tc>
      </w:tr>
      <w:tr w:rsidR="00932DD4" w14:paraId="52CE6EAD" w14:textId="77777777" w:rsidTr="00932DD4">
        <w:tc>
          <w:tcPr>
            <w:tcW w:w="3672" w:type="dxa"/>
          </w:tcPr>
          <w:p w14:paraId="481C0A9E" w14:textId="79D98BA7" w:rsidR="00932DD4" w:rsidRDefault="00DC1187" w:rsidP="00A81E04">
            <w:r>
              <w:t>Egg.png</w:t>
            </w:r>
          </w:p>
        </w:tc>
        <w:tc>
          <w:tcPr>
            <w:tcW w:w="3672" w:type="dxa"/>
          </w:tcPr>
          <w:p w14:paraId="76D03034" w14:textId="55D6B298" w:rsidR="00932DD4" w:rsidRDefault="00DC1187" w:rsidP="00A81E04">
            <w:r>
              <w:t>Image</w:t>
            </w:r>
          </w:p>
        </w:tc>
        <w:tc>
          <w:tcPr>
            <w:tcW w:w="3672" w:type="dxa"/>
          </w:tcPr>
          <w:p w14:paraId="2BD62ECE" w14:textId="15684A3D" w:rsidR="00932DD4" w:rsidRDefault="00DC1187" w:rsidP="00A81E04">
            <w:r>
              <w:t>No (Feature removed)</w:t>
            </w:r>
          </w:p>
        </w:tc>
      </w:tr>
      <w:tr w:rsidR="00932DD4" w14:paraId="2D8444F0" w14:textId="77777777" w:rsidTr="00932DD4">
        <w:tc>
          <w:tcPr>
            <w:tcW w:w="3672" w:type="dxa"/>
          </w:tcPr>
          <w:p w14:paraId="5478B485" w14:textId="21B4CD69" w:rsidR="00932DD4" w:rsidRDefault="00DC1187" w:rsidP="00A81E04">
            <w:r>
              <w:t>Brick.png</w:t>
            </w:r>
          </w:p>
        </w:tc>
        <w:tc>
          <w:tcPr>
            <w:tcW w:w="3672" w:type="dxa"/>
          </w:tcPr>
          <w:p w14:paraId="35B22BB5" w14:textId="101453E4" w:rsidR="00932DD4" w:rsidRDefault="00DC1187" w:rsidP="00A81E04">
            <w:r>
              <w:t>Image</w:t>
            </w:r>
          </w:p>
        </w:tc>
        <w:tc>
          <w:tcPr>
            <w:tcW w:w="3672" w:type="dxa"/>
          </w:tcPr>
          <w:p w14:paraId="0F438CFB" w14:textId="6BC394BF" w:rsidR="00932DD4" w:rsidRDefault="00DC1187" w:rsidP="00A81E04">
            <w:r>
              <w:t>No (Old Version)</w:t>
            </w:r>
          </w:p>
        </w:tc>
      </w:tr>
      <w:tr w:rsidR="00932DD4" w14:paraId="1C65573A" w14:textId="77777777" w:rsidTr="00932DD4">
        <w:tc>
          <w:tcPr>
            <w:tcW w:w="3672" w:type="dxa"/>
          </w:tcPr>
          <w:p w14:paraId="4655772A" w14:textId="39D6816F" w:rsidR="00932DD4" w:rsidRDefault="00DC1187" w:rsidP="00A81E04">
            <w:r>
              <w:t>Brick_V2.png</w:t>
            </w:r>
          </w:p>
        </w:tc>
        <w:tc>
          <w:tcPr>
            <w:tcW w:w="3672" w:type="dxa"/>
          </w:tcPr>
          <w:p w14:paraId="57C96724" w14:textId="515E7E9D" w:rsidR="00932DD4" w:rsidRDefault="00DC1187" w:rsidP="00A81E04">
            <w:r>
              <w:t>Image</w:t>
            </w:r>
          </w:p>
        </w:tc>
        <w:tc>
          <w:tcPr>
            <w:tcW w:w="3672" w:type="dxa"/>
          </w:tcPr>
          <w:p w14:paraId="6486A498" w14:textId="46044E40" w:rsidR="00932DD4" w:rsidRDefault="00DC1187" w:rsidP="00A81E04">
            <w:r>
              <w:t>Yes</w:t>
            </w:r>
          </w:p>
        </w:tc>
      </w:tr>
      <w:tr w:rsidR="00932DD4" w14:paraId="67302913" w14:textId="77777777" w:rsidTr="00932DD4">
        <w:tc>
          <w:tcPr>
            <w:tcW w:w="3672" w:type="dxa"/>
          </w:tcPr>
          <w:p w14:paraId="76D01725" w14:textId="6AB68C32" w:rsidR="00932DD4" w:rsidRDefault="00DC1187" w:rsidP="00A81E04">
            <w:r>
              <w:t>Cat_v1.png</w:t>
            </w:r>
          </w:p>
        </w:tc>
        <w:tc>
          <w:tcPr>
            <w:tcW w:w="3672" w:type="dxa"/>
          </w:tcPr>
          <w:p w14:paraId="2814E6CC" w14:textId="0A98BECC" w:rsidR="00932DD4" w:rsidRDefault="00DC1187" w:rsidP="00A81E04">
            <w:r>
              <w:t>Image</w:t>
            </w:r>
          </w:p>
        </w:tc>
        <w:tc>
          <w:tcPr>
            <w:tcW w:w="3672" w:type="dxa"/>
          </w:tcPr>
          <w:p w14:paraId="44E6D96E" w14:textId="05E3718B" w:rsidR="00932DD4" w:rsidRDefault="00DC1187" w:rsidP="00A81E04">
            <w:r>
              <w:t>No (Old Version)</w:t>
            </w:r>
          </w:p>
        </w:tc>
      </w:tr>
      <w:tr w:rsidR="00932DD4" w14:paraId="1F8C61A7" w14:textId="77777777" w:rsidTr="00932DD4">
        <w:tc>
          <w:tcPr>
            <w:tcW w:w="3672" w:type="dxa"/>
          </w:tcPr>
          <w:p w14:paraId="3DA4AF1F" w14:textId="65869246" w:rsidR="00932DD4" w:rsidRDefault="00DC1187" w:rsidP="00A81E04">
            <w:r>
              <w:t>Cat_v2.png</w:t>
            </w:r>
          </w:p>
        </w:tc>
        <w:tc>
          <w:tcPr>
            <w:tcW w:w="3672" w:type="dxa"/>
          </w:tcPr>
          <w:p w14:paraId="71DEFD58" w14:textId="4545B09A" w:rsidR="00932DD4" w:rsidRDefault="00DC1187" w:rsidP="00A81E04">
            <w:r>
              <w:t>Image</w:t>
            </w:r>
          </w:p>
        </w:tc>
        <w:tc>
          <w:tcPr>
            <w:tcW w:w="3672" w:type="dxa"/>
          </w:tcPr>
          <w:p w14:paraId="12AA04F2" w14:textId="3DC5B09A" w:rsidR="00932DD4" w:rsidRDefault="00DC1187" w:rsidP="00A81E04">
            <w:r>
              <w:t>Yes</w:t>
            </w:r>
          </w:p>
        </w:tc>
      </w:tr>
      <w:tr w:rsidR="00932DD4" w14:paraId="01FFD960" w14:textId="77777777" w:rsidTr="00932DD4">
        <w:tc>
          <w:tcPr>
            <w:tcW w:w="3672" w:type="dxa"/>
          </w:tcPr>
          <w:p w14:paraId="678AFDCF" w14:textId="67A88F5D" w:rsidR="00932DD4" w:rsidRDefault="00DC1187" w:rsidP="00A81E04">
            <w:r>
              <w:t>Football_v1.png</w:t>
            </w:r>
          </w:p>
        </w:tc>
        <w:tc>
          <w:tcPr>
            <w:tcW w:w="3672" w:type="dxa"/>
          </w:tcPr>
          <w:p w14:paraId="5A37EC9A" w14:textId="405D1395" w:rsidR="00932DD4" w:rsidRDefault="0079639D" w:rsidP="00A81E04">
            <w:r>
              <w:t>Image</w:t>
            </w:r>
          </w:p>
        </w:tc>
        <w:tc>
          <w:tcPr>
            <w:tcW w:w="3672" w:type="dxa"/>
          </w:tcPr>
          <w:p w14:paraId="2E7CBA32" w14:textId="25AFF551" w:rsidR="00932DD4" w:rsidRDefault="0079639D" w:rsidP="00A81E04">
            <w:r>
              <w:t>No (Old Version)</w:t>
            </w:r>
          </w:p>
        </w:tc>
      </w:tr>
      <w:tr w:rsidR="00932DD4" w14:paraId="560074E5" w14:textId="77777777" w:rsidTr="00932DD4">
        <w:tc>
          <w:tcPr>
            <w:tcW w:w="3672" w:type="dxa"/>
          </w:tcPr>
          <w:p w14:paraId="4F42D6BF" w14:textId="198EDD56" w:rsidR="00932DD4" w:rsidRDefault="0079639D" w:rsidP="00A81E04">
            <w:r>
              <w:t>Football_v2.png</w:t>
            </w:r>
          </w:p>
        </w:tc>
        <w:tc>
          <w:tcPr>
            <w:tcW w:w="3672" w:type="dxa"/>
          </w:tcPr>
          <w:p w14:paraId="523530EF" w14:textId="4A9EF4ED" w:rsidR="00932DD4" w:rsidRDefault="0079639D" w:rsidP="00A81E04">
            <w:r>
              <w:t>Image</w:t>
            </w:r>
          </w:p>
        </w:tc>
        <w:tc>
          <w:tcPr>
            <w:tcW w:w="3672" w:type="dxa"/>
          </w:tcPr>
          <w:p w14:paraId="5DA31F9B" w14:textId="0FC9EEF5" w:rsidR="0079639D" w:rsidRDefault="0079639D" w:rsidP="00A81E04">
            <w:r>
              <w:t>Yes</w:t>
            </w:r>
          </w:p>
        </w:tc>
      </w:tr>
      <w:tr w:rsidR="0079639D" w14:paraId="4D934539" w14:textId="77777777" w:rsidTr="00732290">
        <w:tc>
          <w:tcPr>
            <w:tcW w:w="3672" w:type="dxa"/>
          </w:tcPr>
          <w:p w14:paraId="70EC3454" w14:textId="6EC22A18" w:rsidR="0079639D" w:rsidRDefault="0079639D" w:rsidP="00732290">
            <w:r>
              <w:t>Hammer_v1.png</w:t>
            </w:r>
          </w:p>
        </w:tc>
        <w:tc>
          <w:tcPr>
            <w:tcW w:w="3672" w:type="dxa"/>
          </w:tcPr>
          <w:p w14:paraId="30A0679D" w14:textId="1E42EECB" w:rsidR="0079639D" w:rsidRDefault="0079639D" w:rsidP="00732290">
            <w:r>
              <w:t>Image</w:t>
            </w:r>
          </w:p>
        </w:tc>
        <w:tc>
          <w:tcPr>
            <w:tcW w:w="3672" w:type="dxa"/>
          </w:tcPr>
          <w:p w14:paraId="14B3B77F" w14:textId="160CD7AC" w:rsidR="0079639D" w:rsidRDefault="0079639D" w:rsidP="00732290">
            <w:r>
              <w:t>No (Old Version)</w:t>
            </w:r>
          </w:p>
        </w:tc>
      </w:tr>
      <w:tr w:rsidR="0079639D" w14:paraId="17211CD5" w14:textId="77777777" w:rsidTr="00732290">
        <w:tc>
          <w:tcPr>
            <w:tcW w:w="3672" w:type="dxa"/>
          </w:tcPr>
          <w:p w14:paraId="25D37D7E" w14:textId="0E606DC4" w:rsidR="0079639D" w:rsidRDefault="0079639D" w:rsidP="00732290">
            <w:r>
              <w:t>Hammer_v2.png</w:t>
            </w:r>
          </w:p>
        </w:tc>
        <w:tc>
          <w:tcPr>
            <w:tcW w:w="3672" w:type="dxa"/>
          </w:tcPr>
          <w:p w14:paraId="3D81FFD3" w14:textId="6840DAF8" w:rsidR="0079639D" w:rsidRDefault="0079639D" w:rsidP="00732290">
            <w:r>
              <w:t>Image</w:t>
            </w:r>
          </w:p>
        </w:tc>
        <w:tc>
          <w:tcPr>
            <w:tcW w:w="3672" w:type="dxa"/>
          </w:tcPr>
          <w:p w14:paraId="3F400C35" w14:textId="2043AE92" w:rsidR="0079639D" w:rsidRDefault="0079639D" w:rsidP="00732290">
            <w:r>
              <w:t>Yes</w:t>
            </w:r>
          </w:p>
        </w:tc>
      </w:tr>
      <w:tr w:rsidR="0079639D" w14:paraId="7C0C9FBC" w14:textId="77777777" w:rsidTr="00732290">
        <w:tc>
          <w:tcPr>
            <w:tcW w:w="3672" w:type="dxa"/>
          </w:tcPr>
          <w:p w14:paraId="6C5BC71B" w14:textId="11ED0E63" w:rsidR="0079639D" w:rsidRDefault="0079639D" w:rsidP="00732290">
            <w:r>
              <w:t>Blank_building.png</w:t>
            </w:r>
          </w:p>
        </w:tc>
        <w:tc>
          <w:tcPr>
            <w:tcW w:w="3672" w:type="dxa"/>
          </w:tcPr>
          <w:p w14:paraId="17F24BB3" w14:textId="323097F6" w:rsidR="0079639D" w:rsidRDefault="0079639D" w:rsidP="00732290">
            <w:r>
              <w:t>Image</w:t>
            </w:r>
          </w:p>
        </w:tc>
        <w:tc>
          <w:tcPr>
            <w:tcW w:w="3672" w:type="dxa"/>
          </w:tcPr>
          <w:p w14:paraId="454ED34A" w14:textId="06B34598" w:rsidR="0079639D" w:rsidRDefault="0079639D" w:rsidP="00732290">
            <w:r>
              <w:t>No (Used for earlier version)</w:t>
            </w:r>
          </w:p>
        </w:tc>
      </w:tr>
      <w:tr w:rsidR="0079639D" w14:paraId="56C80A1B" w14:textId="77777777" w:rsidTr="00732290">
        <w:tc>
          <w:tcPr>
            <w:tcW w:w="3672" w:type="dxa"/>
          </w:tcPr>
          <w:p w14:paraId="0B58F80B" w14:textId="3AA2B7D2" w:rsidR="0079639D" w:rsidRDefault="0079639D" w:rsidP="00732290">
            <w:proofErr w:type="spellStart"/>
            <w:r>
              <w:t>Brick_item_display.psd</w:t>
            </w:r>
            <w:proofErr w:type="spellEnd"/>
          </w:p>
        </w:tc>
        <w:tc>
          <w:tcPr>
            <w:tcW w:w="3672" w:type="dxa"/>
          </w:tcPr>
          <w:p w14:paraId="6F308480" w14:textId="52761445" w:rsidR="0079639D" w:rsidRDefault="0079639D" w:rsidP="00732290">
            <w:r>
              <w:t>Photoshop File</w:t>
            </w:r>
          </w:p>
        </w:tc>
        <w:tc>
          <w:tcPr>
            <w:tcW w:w="3672" w:type="dxa"/>
          </w:tcPr>
          <w:p w14:paraId="33581FC8" w14:textId="3A97A111" w:rsidR="0079639D" w:rsidRDefault="0079639D" w:rsidP="00732290">
            <w:r>
              <w:t>No</w:t>
            </w:r>
          </w:p>
        </w:tc>
      </w:tr>
      <w:tr w:rsidR="0079639D" w14:paraId="6234144B" w14:textId="77777777" w:rsidTr="00732290">
        <w:tc>
          <w:tcPr>
            <w:tcW w:w="3672" w:type="dxa"/>
          </w:tcPr>
          <w:p w14:paraId="53388E77" w14:textId="1DEA7691" w:rsidR="0079639D" w:rsidRDefault="0079639D" w:rsidP="00732290">
            <w:r>
              <w:t>Building_with_broken_windows.png</w:t>
            </w:r>
          </w:p>
        </w:tc>
        <w:tc>
          <w:tcPr>
            <w:tcW w:w="3672" w:type="dxa"/>
          </w:tcPr>
          <w:p w14:paraId="3BBE5135" w14:textId="5A28F490" w:rsidR="0079639D" w:rsidRDefault="0079639D" w:rsidP="00732290">
            <w:r>
              <w:t>Image</w:t>
            </w:r>
          </w:p>
        </w:tc>
        <w:tc>
          <w:tcPr>
            <w:tcW w:w="3672" w:type="dxa"/>
          </w:tcPr>
          <w:p w14:paraId="0F3E4043" w14:textId="355F9465" w:rsidR="0079639D" w:rsidRDefault="00FA79FC" w:rsidP="00732290">
            <w:r>
              <w:t>Yes</w:t>
            </w:r>
          </w:p>
        </w:tc>
      </w:tr>
      <w:tr w:rsidR="0079639D" w14:paraId="37021706" w14:textId="77777777" w:rsidTr="00732290">
        <w:tc>
          <w:tcPr>
            <w:tcW w:w="3672" w:type="dxa"/>
          </w:tcPr>
          <w:p w14:paraId="02FB65CE" w14:textId="5145CB5F" w:rsidR="0079639D" w:rsidRDefault="00FA79FC" w:rsidP="00732290">
            <w:r>
              <w:t xml:space="preserve">Full_Hud.png &amp; </w:t>
            </w:r>
            <w:proofErr w:type="spellStart"/>
            <w:r>
              <w:t>Full_Hud.psd</w:t>
            </w:r>
            <w:proofErr w:type="spellEnd"/>
          </w:p>
        </w:tc>
        <w:tc>
          <w:tcPr>
            <w:tcW w:w="3672" w:type="dxa"/>
          </w:tcPr>
          <w:p w14:paraId="017D3A2D" w14:textId="19E77CF3" w:rsidR="0079639D" w:rsidRDefault="00FA79FC" w:rsidP="00732290">
            <w:r>
              <w:t xml:space="preserve">Image and corresponding </w:t>
            </w:r>
            <w:proofErr w:type="spellStart"/>
            <w:r>
              <w:t>photoshop</w:t>
            </w:r>
            <w:proofErr w:type="spellEnd"/>
            <w:r>
              <w:t xml:space="preserve"> file</w:t>
            </w:r>
          </w:p>
        </w:tc>
        <w:tc>
          <w:tcPr>
            <w:tcW w:w="3672" w:type="dxa"/>
          </w:tcPr>
          <w:p w14:paraId="3C2D7584" w14:textId="1B03140D" w:rsidR="0079639D" w:rsidRDefault="00FA79FC" w:rsidP="00732290">
            <w:r>
              <w:t>No</w:t>
            </w:r>
          </w:p>
        </w:tc>
      </w:tr>
      <w:tr w:rsidR="0079639D" w14:paraId="39AA02FA" w14:textId="77777777" w:rsidTr="00732290">
        <w:tc>
          <w:tcPr>
            <w:tcW w:w="3672" w:type="dxa"/>
          </w:tcPr>
          <w:p w14:paraId="663A1240" w14:textId="47738EDE" w:rsidR="0079639D" w:rsidRDefault="00FA79FC" w:rsidP="00FA79FC">
            <w:r>
              <w:t>Full_Hud_V2.psd &amp; Full_HUD_V3.psd</w:t>
            </w:r>
          </w:p>
        </w:tc>
        <w:tc>
          <w:tcPr>
            <w:tcW w:w="3672" w:type="dxa"/>
          </w:tcPr>
          <w:p w14:paraId="5CDB0F9E" w14:textId="18A87F7A" w:rsidR="0079639D" w:rsidRDefault="00FA79FC" w:rsidP="00732290">
            <w:r>
              <w:t>Photoshop File</w:t>
            </w:r>
          </w:p>
        </w:tc>
        <w:tc>
          <w:tcPr>
            <w:tcW w:w="3672" w:type="dxa"/>
          </w:tcPr>
          <w:p w14:paraId="5AF30F97" w14:textId="11334FFE" w:rsidR="0079639D" w:rsidRDefault="00FA79FC" w:rsidP="00732290">
            <w:r>
              <w:t>No</w:t>
            </w:r>
          </w:p>
        </w:tc>
      </w:tr>
      <w:tr w:rsidR="0079639D" w14:paraId="2C60E7D0" w14:textId="77777777" w:rsidTr="00732290">
        <w:tc>
          <w:tcPr>
            <w:tcW w:w="3672" w:type="dxa"/>
          </w:tcPr>
          <w:p w14:paraId="4A40F29B" w14:textId="24F7278B" w:rsidR="0079639D" w:rsidRDefault="00FA79FC" w:rsidP="00732290">
            <w:proofErr w:type="spellStart"/>
            <w:r>
              <w:t>Hand.psd</w:t>
            </w:r>
            <w:proofErr w:type="spellEnd"/>
          </w:p>
        </w:tc>
        <w:tc>
          <w:tcPr>
            <w:tcW w:w="3672" w:type="dxa"/>
          </w:tcPr>
          <w:p w14:paraId="38A81095" w14:textId="141557E2" w:rsidR="0079639D" w:rsidRDefault="00FA79FC" w:rsidP="00732290">
            <w:r>
              <w:t>Photoshop File</w:t>
            </w:r>
          </w:p>
        </w:tc>
        <w:tc>
          <w:tcPr>
            <w:tcW w:w="3672" w:type="dxa"/>
          </w:tcPr>
          <w:p w14:paraId="2290E9AA" w14:textId="22F6352C" w:rsidR="0079639D" w:rsidRDefault="00FA79FC" w:rsidP="00732290">
            <w:r>
              <w:t>Yes (corresponding image)</w:t>
            </w:r>
          </w:p>
        </w:tc>
      </w:tr>
      <w:tr w:rsidR="0079639D" w14:paraId="4A685FF4" w14:textId="77777777" w:rsidTr="00732290">
        <w:tc>
          <w:tcPr>
            <w:tcW w:w="3672" w:type="dxa"/>
          </w:tcPr>
          <w:p w14:paraId="1CA9F43A" w14:textId="0D72D02E" w:rsidR="0079639D" w:rsidRDefault="00FA79FC" w:rsidP="009A29C0">
            <w:r>
              <w:t>All “</w:t>
            </w:r>
            <w:proofErr w:type="spellStart"/>
            <w:r>
              <w:t>Powerbar</w:t>
            </w:r>
            <w:proofErr w:type="spellEnd"/>
            <w:r>
              <w:t xml:space="preserve">” </w:t>
            </w:r>
            <w:r w:rsidR="009A29C0">
              <w:t>assets</w:t>
            </w:r>
          </w:p>
        </w:tc>
        <w:tc>
          <w:tcPr>
            <w:tcW w:w="3672" w:type="dxa"/>
          </w:tcPr>
          <w:p w14:paraId="3F0B0A7F" w14:textId="2C43E025" w:rsidR="0079639D" w:rsidRDefault="00FA79FC" w:rsidP="00732290">
            <w:r>
              <w:t>Image</w:t>
            </w:r>
            <w:r w:rsidR="009A29C0">
              <w:t xml:space="preserve"> &amp; Photoshop files</w:t>
            </w:r>
          </w:p>
        </w:tc>
        <w:tc>
          <w:tcPr>
            <w:tcW w:w="3672" w:type="dxa"/>
          </w:tcPr>
          <w:p w14:paraId="259E712C" w14:textId="3596861F" w:rsidR="0079639D" w:rsidRDefault="00FA79FC" w:rsidP="00732290">
            <w:r>
              <w:t>No (Feature removed)</w:t>
            </w:r>
          </w:p>
        </w:tc>
      </w:tr>
      <w:tr w:rsidR="0079639D" w14:paraId="4BB021EF" w14:textId="77777777" w:rsidTr="00732290">
        <w:tc>
          <w:tcPr>
            <w:tcW w:w="3672" w:type="dxa"/>
          </w:tcPr>
          <w:p w14:paraId="2135EB9C" w14:textId="3B648109" w:rsidR="0079639D" w:rsidRDefault="009A29C0" w:rsidP="00732290">
            <w:r>
              <w:t xml:space="preserve">All “Baseball” assets </w:t>
            </w:r>
          </w:p>
        </w:tc>
        <w:tc>
          <w:tcPr>
            <w:tcW w:w="3672" w:type="dxa"/>
          </w:tcPr>
          <w:p w14:paraId="2C9C7C97" w14:textId="412740A8" w:rsidR="0079639D" w:rsidRDefault="009A29C0" w:rsidP="00732290">
            <w:r>
              <w:t>Images</w:t>
            </w:r>
          </w:p>
        </w:tc>
        <w:tc>
          <w:tcPr>
            <w:tcW w:w="3672" w:type="dxa"/>
          </w:tcPr>
          <w:p w14:paraId="0A647A2F" w14:textId="7F8EE3B2" w:rsidR="0079639D" w:rsidRDefault="009A29C0" w:rsidP="00732290">
            <w:r>
              <w:t>No</w:t>
            </w:r>
          </w:p>
        </w:tc>
      </w:tr>
      <w:tr w:rsidR="0079639D" w14:paraId="539DBA6B" w14:textId="77777777" w:rsidTr="00732290">
        <w:tc>
          <w:tcPr>
            <w:tcW w:w="3672" w:type="dxa"/>
          </w:tcPr>
          <w:p w14:paraId="3F12A4E4" w14:textId="4AADE00B" w:rsidR="0079639D" w:rsidRDefault="00C96BDB" w:rsidP="00732290">
            <w:proofErr w:type="spellStart"/>
            <w:r>
              <w:t>Instruction_screen.psd</w:t>
            </w:r>
            <w:proofErr w:type="spellEnd"/>
            <w:r>
              <w:t xml:space="preserve"> &amp; .</w:t>
            </w:r>
            <w:proofErr w:type="spellStart"/>
            <w:r>
              <w:t>png</w:t>
            </w:r>
            <w:proofErr w:type="spellEnd"/>
          </w:p>
        </w:tc>
        <w:tc>
          <w:tcPr>
            <w:tcW w:w="3672" w:type="dxa"/>
          </w:tcPr>
          <w:p w14:paraId="494C9B37" w14:textId="2955C508" w:rsidR="0079639D" w:rsidRDefault="00C96BDB" w:rsidP="00732290">
            <w:r>
              <w:t xml:space="preserve">Image and </w:t>
            </w:r>
            <w:proofErr w:type="spellStart"/>
            <w:r>
              <w:t>photoshop</w:t>
            </w:r>
            <w:proofErr w:type="spellEnd"/>
            <w:r>
              <w:t xml:space="preserve"> file</w:t>
            </w:r>
          </w:p>
        </w:tc>
        <w:tc>
          <w:tcPr>
            <w:tcW w:w="3672" w:type="dxa"/>
          </w:tcPr>
          <w:p w14:paraId="1AEB6566" w14:textId="4CF92AE1" w:rsidR="0079639D" w:rsidRDefault="00C96BDB" w:rsidP="00732290">
            <w:r>
              <w:t>Yes</w:t>
            </w:r>
          </w:p>
        </w:tc>
      </w:tr>
      <w:tr w:rsidR="0079639D" w14:paraId="7DF16631" w14:textId="77777777" w:rsidTr="00732290">
        <w:tc>
          <w:tcPr>
            <w:tcW w:w="3672" w:type="dxa"/>
          </w:tcPr>
          <w:p w14:paraId="650575D5" w14:textId="44C5EEF1" w:rsidR="0079639D" w:rsidRDefault="00C96BDB" w:rsidP="00C96BDB">
            <w:proofErr w:type="spellStart"/>
            <w:r>
              <w:t>Winning.psd</w:t>
            </w:r>
            <w:proofErr w:type="spellEnd"/>
            <w:r>
              <w:t xml:space="preserve"> &amp; winning_P1/P2.png</w:t>
            </w:r>
          </w:p>
        </w:tc>
        <w:tc>
          <w:tcPr>
            <w:tcW w:w="3672" w:type="dxa"/>
          </w:tcPr>
          <w:p w14:paraId="1D8659DA" w14:textId="21928217" w:rsidR="0079639D" w:rsidRDefault="00C96BDB" w:rsidP="00732290">
            <w:r>
              <w:t xml:space="preserve">Images and </w:t>
            </w:r>
            <w:proofErr w:type="spellStart"/>
            <w:r>
              <w:t>photoshop</w:t>
            </w:r>
            <w:proofErr w:type="spellEnd"/>
            <w:r>
              <w:t xml:space="preserve"> file</w:t>
            </w:r>
          </w:p>
        </w:tc>
        <w:tc>
          <w:tcPr>
            <w:tcW w:w="3672" w:type="dxa"/>
          </w:tcPr>
          <w:p w14:paraId="4631C222" w14:textId="4081A0F1" w:rsidR="0079639D" w:rsidRDefault="00C96BDB" w:rsidP="00732290">
            <w:r>
              <w:t>Yes</w:t>
            </w:r>
          </w:p>
        </w:tc>
      </w:tr>
      <w:tr w:rsidR="0079639D" w14:paraId="15DEDFF7" w14:textId="77777777" w:rsidTr="00732290">
        <w:tc>
          <w:tcPr>
            <w:tcW w:w="3672" w:type="dxa"/>
          </w:tcPr>
          <w:p w14:paraId="30EA6FD2" w14:textId="03333A25" w:rsidR="0079639D" w:rsidRDefault="00C96BDB" w:rsidP="00732290">
            <w:r>
              <w:t xml:space="preserve">All </w:t>
            </w:r>
            <w:proofErr w:type="spellStart"/>
            <w:r>
              <w:t>window.psd</w:t>
            </w:r>
            <w:proofErr w:type="spellEnd"/>
            <w:r>
              <w:t xml:space="preserve"> &amp; window.png</w:t>
            </w:r>
          </w:p>
        </w:tc>
        <w:tc>
          <w:tcPr>
            <w:tcW w:w="3672" w:type="dxa"/>
          </w:tcPr>
          <w:p w14:paraId="2CD0953F" w14:textId="644DDAB0" w:rsidR="0079639D" w:rsidRDefault="00C96BDB" w:rsidP="00732290">
            <w:r>
              <w:t xml:space="preserve">Images and </w:t>
            </w:r>
            <w:proofErr w:type="spellStart"/>
            <w:r>
              <w:t>photoshop</w:t>
            </w:r>
            <w:proofErr w:type="spellEnd"/>
            <w:r>
              <w:t xml:space="preserve"> file</w:t>
            </w:r>
          </w:p>
        </w:tc>
        <w:tc>
          <w:tcPr>
            <w:tcW w:w="3672" w:type="dxa"/>
          </w:tcPr>
          <w:p w14:paraId="58FA5013" w14:textId="0066E4F4" w:rsidR="0079639D" w:rsidRDefault="00C96BDB" w:rsidP="00732290">
            <w:r>
              <w:t>Yes</w:t>
            </w:r>
          </w:p>
        </w:tc>
      </w:tr>
      <w:tr w:rsidR="0079639D" w14:paraId="3B53D7E0" w14:textId="77777777" w:rsidTr="00732290">
        <w:tc>
          <w:tcPr>
            <w:tcW w:w="3672" w:type="dxa"/>
          </w:tcPr>
          <w:p w14:paraId="2242D243" w14:textId="1E903EC2" w:rsidR="0079639D" w:rsidRDefault="00C96BDB" w:rsidP="00732290">
            <w:proofErr w:type="spellStart"/>
            <w:r>
              <w:t>Buttons.psd</w:t>
            </w:r>
            <w:proofErr w:type="spellEnd"/>
          </w:p>
        </w:tc>
        <w:tc>
          <w:tcPr>
            <w:tcW w:w="3672" w:type="dxa"/>
          </w:tcPr>
          <w:p w14:paraId="78890B69" w14:textId="5A12CD0E" w:rsidR="0079639D" w:rsidRDefault="00C96BDB" w:rsidP="00732290">
            <w:r>
              <w:t>Photoshop</w:t>
            </w:r>
          </w:p>
        </w:tc>
        <w:tc>
          <w:tcPr>
            <w:tcW w:w="3672" w:type="dxa"/>
          </w:tcPr>
          <w:p w14:paraId="3C87A864" w14:textId="2A8654C4" w:rsidR="0079639D" w:rsidRDefault="00C96BDB" w:rsidP="00732290">
            <w:r>
              <w:t>Yes</w:t>
            </w:r>
          </w:p>
        </w:tc>
      </w:tr>
      <w:tr w:rsidR="0079639D" w14:paraId="044951D0" w14:textId="77777777" w:rsidTr="00732290">
        <w:tc>
          <w:tcPr>
            <w:tcW w:w="3672" w:type="dxa"/>
          </w:tcPr>
          <w:p w14:paraId="1A8D7429" w14:textId="30BCB9A8" w:rsidR="0079639D" w:rsidRDefault="00C96BDB" w:rsidP="00C96BDB">
            <w:r>
              <w:t>All instruction_button.png versions</w:t>
            </w:r>
          </w:p>
        </w:tc>
        <w:tc>
          <w:tcPr>
            <w:tcW w:w="3672" w:type="dxa"/>
          </w:tcPr>
          <w:p w14:paraId="3FADFCD2" w14:textId="5C8CBFE0" w:rsidR="0079639D" w:rsidRDefault="00C96BDB" w:rsidP="00732290">
            <w:r>
              <w:t>Image</w:t>
            </w:r>
          </w:p>
        </w:tc>
        <w:tc>
          <w:tcPr>
            <w:tcW w:w="3672" w:type="dxa"/>
          </w:tcPr>
          <w:p w14:paraId="10C8D969" w14:textId="0A4E4FCC" w:rsidR="0079639D" w:rsidRDefault="00C96BDB" w:rsidP="00732290">
            <w:r>
              <w:t>Yes</w:t>
            </w:r>
          </w:p>
        </w:tc>
      </w:tr>
      <w:tr w:rsidR="0079639D" w14:paraId="74B55E72" w14:textId="77777777" w:rsidTr="00732290">
        <w:tc>
          <w:tcPr>
            <w:tcW w:w="3672" w:type="dxa"/>
          </w:tcPr>
          <w:p w14:paraId="0BD442AD" w14:textId="3B7D71FB" w:rsidR="0079639D" w:rsidRDefault="00C96BDB" w:rsidP="00732290">
            <w:r>
              <w:t xml:space="preserve">All </w:t>
            </w:r>
            <w:proofErr w:type="spellStart"/>
            <w:r>
              <w:t>mute_button</w:t>
            </w:r>
            <w:proofErr w:type="spellEnd"/>
            <w:r>
              <w:t xml:space="preserve"> versions</w:t>
            </w:r>
          </w:p>
        </w:tc>
        <w:tc>
          <w:tcPr>
            <w:tcW w:w="3672" w:type="dxa"/>
          </w:tcPr>
          <w:p w14:paraId="690E9D78" w14:textId="7A8313F1" w:rsidR="0079639D" w:rsidRDefault="00C96BDB" w:rsidP="00732290">
            <w:r>
              <w:t>Image</w:t>
            </w:r>
          </w:p>
        </w:tc>
        <w:tc>
          <w:tcPr>
            <w:tcW w:w="3672" w:type="dxa"/>
          </w:tcPr>
          <w:p w14:paraId="70BBEE64" w14:textId="7C711F2D" w:rsidR="0079639D" w:rsidRDefault="00C96BDB" w:rsidP="00732290">
            <w:r>
              <w:t>No</w:t>
            </w:r>
          </w:p>
        </w:tc>
      </w:tr>
      <w:tr w:rsidR="0079639D" w14:paraId="3FBFAACD" w14:textId="77777777" w:rsidTr="00732290">
        <w:tc>
          <w:tcPr>
            <w:tcW w:w="3672" w:type="dxa"/>
          </w:tcPr>
          <w:p w14:paraId="6CF53FCF" w14:textId="608C26D9" w:rsidR="0079639D" w:rsidRDefault="00C96BDB" w:rsidP="00732290">
            <w:r>
              <w:t>All play_button.png versions</w:t>
            </w:r>
          </w:p>
        </w:tc>
        <w:tc>
          <w:tcPr>
            <w:tcW w:w="3672" w:type="dxa"/>
          </w:tcPr>
          <w:p w14:paraId="179DE6E8" w14:textId="6C8B859D" w:rsidR="0079639D" w:rsidRDefault="00C96BDB" w:rsidP="00732290">
            <w:r>
              <w:t>Image</w:t>
            </w:r>
          </w:p>
        </w:tc>
        <w:tc>
          <w:tcPr>
            <w:tcW w:w="3672" w:type="dxa"/>
          </w:tcPr>
          <w:p w14:paraId="1FB00BC1" w14:textId="633575D0" w:rsidR="0079639D" w:rsidRDefault="00C96BDB" w:rsidP="00732290">
            <w:r>
              <w:t>Yes</w:t>
            </w:r>
          </w:p>
        </w:tc>
      </w:tr>
      <w:tr w:rsidR="0079639D" w14:paraId="435CAA1F" w14:textId="77777777" w:rsidTr="00732290">
        <w:tc>
          <w:tcPr>
            <w:tcW w:w="3672" w:type="dxa"/>
          </w:tcPr>
          <w:p w14:paraId="37086373" w14:textId="256D1D59" w:rsidR="0079639D" w:rsidRDefault="00587C92" w:rsidP="00732290">
            <w:r>
              <w:t>R</w:t>
            </w:r>
            <w:r w:rsidR="00C96BDB">
              <w:t>eturn</w:t>
            </w:r>
            <w:r>
              <w:t>.png</w:t>
            </w:r>
          </w:p>
        </w:tc>
        <w:tc>
          <w:tcPr>
            <w:tcW w:w="3672" w:type="dxa"/>
          </w:tcPr>
          <w:p w14:paraId="57DBF89C" w14:textId="742F29A7" w:rsidR="0079639D" w:rsidRDefault="00587C92" w:rsidP="00732290">
            <w:r>
              <w:t>Image</w:t>
            </w:r>
          </w:p>
        </w:tc>
        <w:tc>
          <w:tcPr>
            <w:tcW w:w="3672" w:type="dxa"/>
          </w:tcPr>
          <w:p w14:paraId="2CDD5D9A" w14:textId="20E809F7" w:rsidR="0079639D" w:rsidRDefault="00587C92" w:rsidP="00732290">
            <w:r>
              <w:t>Yes</w:t>
            </w:r>
          </w:p>
        </w:tc>
      </w:tr>
    </w:tbl>
    <w:p w14:paraId="476263F1" w14:textId="77777777" w:rsidR="00932DD4" w:rsidRPr="00932DD4" w:rsidRDefault="00932DD4" w:rsidP="00A81E04"/>
    <w:p w14:paraId="70D366C0" w14:textId="77777777" w:rsidR="00A81E04" w:rsidRDefault="00A81E04" w:rsidP="00A81E04">
      <w:pPr>
        <w:pStyle w:val="ListParagraph"/>
      </w:pPr>
      <w:bookmarkStart w:id="0" w:name="_GoBack"/>
      <w:bookmarkEnd w:id="0"/>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E488D"/>
    <w:rsid w:val="000F4B47"/>
    <w:rsid w:val="001406F0"/>
    <w:rsid w:val="00236FE2"/>
    <w:rsid w:val="00256360"/>
    <w:rsid w:val="002D41FC"/>
    <w:rsid w:val="002D71AF"/>
    <w:rsid w:val="003379FA"/>
    <w:rsid w:val="00374D9C"/>
    <w:rsid w:val="00382875"/>
    <w:rsid w:val="005010AE"/>
    <w:rsid w:val="00587C92"/>
    <w:rsid w:val="00651D68"/>
    <w:rsid w:val="00790F12"/>
    <w:rsid w:val="0079639D"/>
    <w:rsid w:val="007C79BA"/>
    <w:rsid w:val="007F2E7C"/>
    <w:rsid w:val="00807E06"/>
    <w:rsid w:val="0085594B"/>
    <w:rsid w:val="00887C50"/>
    <w:rsid w:val="00932DD4"/>
    <w:rsid w:val="00994745"/>
    <w:rsid w:val="009A29C0"/>
    <w:rsid w:val="00A1562D"/>
    <w:rsid w:val="00A74579"/>
    <w:rsid w:val="00A81E04"/>
    <w:rsid w:val="00AF5BE2"/>
    <w:rsid w:val="00B169E4"/>
    <w:rsid w:val="00BD1F32"/>
    <w:rsid w:val="00C96BDB"/>
    <w:rsid w:val="00CB465D"/>
    <w:rsid w:val="00D975A5"/>
    <w:rsid w:val="00DC1187"/>
    <w:rsid w:val="00EE5E6C"/>
    <w:rsid w:val="00F06B96"/>
    <w:rsid w:val="00F75000"/>
    <w:rsid w:val="00FA79FC"/>
    <w:rsid w:val="00FE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5D52"/>
  <w15:docId w15:val="{C27B63EB-95EB-40ED-B7AC-328EA3F3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B67C50EA</Template>
  <TotalTime>163</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Jayden Murray (s187749)</cp:lastModifiedBy>
  <cp:revision>11</cp:revision>
  <dcterms:created xsi:type="dcterms:W3CDTF">2016-09-08T14:01:00Z</dcterms:created>
  <dcterms:modified xsi:type="dcterms:W3CDTF">2018-05-04T00:00:00Z</dcterms:modified>
</cp:coreProperties>
</file>